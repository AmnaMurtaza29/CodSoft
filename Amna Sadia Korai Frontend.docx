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3392"/>
        <w:gridCol w:w="6349"/>
        <w:gridCol w:w="422"/>
        <w:gridCol w:w="633"/>
      </w:tblGrid>
      <w:tr w:rsidR="00F91753" w:rsidRPr="00320ECB" w:rsidTr="004B283F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4B283F" w:rsidRDefault="00F91753" w:rsidP="004B283F">
            <w:bookmarkStart w:id="0" w:name="_GoBack"/>
            <w:bookmarkEnd w:id="0"/>
          </w:p>
        </w:tc>
      </w:tr>
      <w:tr w:rsidR="00173B36" w:rsidRPr="00320ECB" w:rsidTr="004B283F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1E5794">
            <w:pPr>
              <w:pStyle w:val="NoSpacing"/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4B283F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Pr="00A35249" w:rsidRDefault="00261E7B" w:rsidP="004B283F">
            <w:pPr>
              <w:pStyle w:val="Title"/>
              <w:rPr>
                <w:noProof/>
                <w:color w:val="000000" w:themeColor="text1"/>
              </w:rPr>
            </w:pPr>
            <w:r w:rsidRPr="00A35249">
              <w:rPr>
                <w:color w:val="000000" w:themeColor="text1"/>
              </w:rPr>
              <w:t xml:space="preserve"> </w:t>
            </w:r>
            <w:r w:rsidR="004B283F" w:rsidRPr="00A35249">
              <w:rPr>
                <w:color w:val="000000" w:themeColor="text1"/>
              </w:rPr>
              <w:t>Amna Sadia Korai.</w:t>
            </w:r>
            <w:r w:rsidRPr="00A35249">
              <w:rPr>
                <w:color w:val="000000" w:themeColor="text1"/>
              </w:rPr>
              <w:t xml:space="preserve"> </w:t>
            </w:r>
          </w:p>
          <w:p w:rsidR="00B62B99" w:rsidRPr="00173B36" w:rsidRDefault="004B283F" w:rsidP="004B283F">
            <w:pPr>
              <w:pStyle w:val="Subtitle"/>
            </w:pPr>
            <w:r w:rsidRPr="004B283F">
              <w:rPr>
                <w:color w:val="0D0D0D" w:themeColor="text1" w:themeTint="F2"/>
              </w:rPr>
              <w:t>FRONT-END WEB Developer.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4B283F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1E5794">
            <w:pPr>
              <w:pStyle w:val="NoSpacing"/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</w:tr>
      <w:tr w:rsidR="00F91753" w:rsidRPr="00320ECB" w:rsidTr="004B283F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686284" w:rsidRPr="00320ECB" w:rsidTr="001226A3">
        <w:trPr>
          <w:trHeight w:val="2975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sdt>
            <w:sdtPr>
              <w:id w:val="1272060749"/>
              <w:placeholder>
                <w:docPart w:val="D9A85DD8181A4EA9B0F64576A3A40300"/>
              </w:placeholder>
              <w:temporary/>
              <w:showingPlcHdr/>
              <w15:appearance w15:val="hidden"/>
            </w:sdtPr>
            <w:sdtEndPr/>
            <w:sdtContent>
              <w:p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:rsidR="003E1692" w:rsidRPr="00173B36" w:rsidRDefault="003E1692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A22D75A" wp14:editId="65AC7654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82D7B1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92D43" w:rsidRPr="00173B36" w:rsidRDefault="00FB1F01" w:rsidP="004B283F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24445E2B" wp14:editId="6DDD4F71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4B283F">
              <w:t>+92-3043942392</w:t>
            </w:r>
          </w:p>
          <w:p w:rsidR="00686284" w:rsidRDefault="00CE0C3D" w:rsidP="004B283F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22"/>
              </w:rPr>
            </w:pPr>
            <w:r>
              <w:pict>
                <v:shape id="Graphic 10" o:spid="_x0000_i1026" type="#_x0000_t75" alt="Email icon" style="width:15pt;height:12pt;visibility:visible;mso-wrap-style:square">
                  <v:imagedata r:id="rId13" o:title="Email icon"/>
                </v:shape>
              </w:pict>
            </w:r>
            <w:r w:rsidR="00F53B71" w:rsidRPr="00173B36">
              <w:t xml:space="preserve"> </w:t>
            </w:r>
            <w:r w:rsidR="004B283F" w:rsidRPr="004B283F">
              <w:rPr>
                <w:sz w:val="22"/>
                <w:szCs w:val="22"/>
              </w:rPr>
              <w:t>murtazaamna117@gmail.com</w:t>
            </w:r>
          </w:p>
          <w:p w:rsidR="00200C46" w:rsidRPr="004B283F" w:rsidRDefault="00200C46" w:rsidP="004B283F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LinkedIn: @AmnaMurtaza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99893FA383D24CE0851698D53441BEBF"/>
              </w:placeholder>
              <w:temporary/>
              <w:showingPlcHdr/>
              <w15:appearance w15:val="hidden"/>
            </w:sdtPr>
            <w:sdtEndPr/>
            <w:sdtContent>
              <w:p w:rsidR="008C78F5" w:rsidRPr="00173B36" w:rsidRDefault="00FF673C" w:rsidP="00FF673C">
                <w:pPr>
                  <w:pStyle w:val="Heading1"/>
                  <w:outlineLvl w:val="0"/>
                </w:pPr>
                <w:r w:rsidRPr="001226A3">
                  <w:rPr>
                    <w:sz w:val="24"/>
                    <w:szCs w:val="24"/>
                  </w:rPr>
                  <w:t>PROFILE</w:t>
                </w:r>
              </w:p>
            </w:sdtContent>
          </w:sdt>
          <w:p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F1066DA" wp14:editId="234678A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1961F0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86284" w:rsidRDefault="004B283F" w:rsidP="00B54AD3">
            <w:r w:rsidRPr="004B283F">
              <w:rPr>
                <w:color w:val="333333" w:themeColor="background2" w:themeShade="80"/>
              </w:rPr>
              <w:t>I'm a dedicated front-end developer with a robust foundation in web development and a relentless drive for continuous learning. Actively pursuing remote job opportunities, I'm passionate about adopting cutting-edge technologies, with a particular interest in artificial intelligence (AI). My recent CODS (Cyber Defense, Offensive Penetration, Digital Forensic, ICS/SCADA) track completion with the Alnafi Organization highlights my steadfast commitment to skill development</w:t>
            </w:r>
            <w:r w:rsidRPr="004B283F">
              <w:t xml:space="preserve">.   </w:t>
            </w:r>
          </w:p>
          <w:p w:rsidR="00A35249" w:rsidRDefault="00A35249" w:rsidP="00B54AD3"/>
          <w:p w:rsidR="00A35249" w:rsidRPr="001226A3" w:rsidRDefault="00A35249" w:rsidP="00A35249">
            <w:pPr>
              <w:pStyle w:val="Heading1"/>
              <w:outlineLvl w:val="0"/>
              <w:rPr>
                <w:rFonts w:asciiTheme="minorHAnsi" w:eastAsiaTheme="minorHAnsi" w:hAnsiTheme="minorHAnsi" w:cstheme="minorBidi"/>
                <w:caps w:val="0"/>
                <w:color w:val="666666" w:themeColor="background2"/>
                <w:sz w:val="24"/>
                <w:szCs w:val="24"/>
              </w:rPr>
            </w:pPr>
            <w:r w:rsidRPr="001226A3">
              <w:rPr>
                <w:sz w:val="24"/>
                <w:szCs w:val="24"/>
              </w:rPr>
              <w:t>Objective</w:t>
            </w:r>
          </w:p>
          <w:p w:rsidR="00A35249" w:rsidRDefault="00A35249" w:rsidP="00B54AD3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5450C51" wp14:editId="14F635D4">
                      <wp:extent cx="521970" cy="0"/>
                      <wp:effectExtent l="0" t="0" r="0" b="0"/>
                      <wp:docPr id="2" name="Straight Connector 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5B9E9D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LpGTkH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35249" w:rsidRPr="00173B36" w:rsidRDefault="00A35249" w:rsidP="00A35249">
            <w:r w:rsidRPr="00A35249">
              <w:rPr>
                <w:color w:val="333333" w:themeColor="background2" w:themeShade="80"/>
              </w:rPr>
              <w:t>Seeking remote front-end developer roles to apply expertise in HTML, CSS, and JavaScript to create exceptional user experiences.</w:t>
            </w:r>
          </w:p>
        </w:tc>
      </w:tr>
      <w:tr w:rsidR="00F716E1" w:rsidRPr="00320ECB" w:rsidTr="004B283F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sdt>
            <w:sdtPr>
              <w:id w:val="211169216"/>
              <w:placeholder>
                <w:docPart w:val="9D7617D20ADD499EA74D2616D5CD537C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A35249">
                  <w:rPr>
                    <w:sz w:val="24"/>
                    <w:szCs w:val="24"/>
                  </w:rPr>
                  <w:t>SKILLS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CBB0E78" wp14:editId="6811EE3D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083F32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1226A3" w:rsidRDefault="004B283F" w:rsidP="004B283F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 w:rsidRPr="001226A3">
              <w:rPr>
                <w:color w:val="333333" w:themeColor="background2" w:themeShade="80"/>
                <w:sz w:val="20"/>
                <w:szCs w:val="20"/>
              </w:rPr>
              <w:t>Html &amp; CSS</w:t>
            </w:r>
          </w:p>
          <w:p w:rsidR="004B283F" w:rsidRPr="001226A3" w:rsidRDefault="004B283F" w:rsidP="004B283F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 w:rsidRPr="001226A3">
              <w:rPr>
                <w:color w:val="333333" w:themeColor="background2" w:themeShade="80"/>
                <w:sz w:val="20"/>
                <w:szCs w:val="20"/>
              </w:rPr>
              <w:t>javascript</w:t>
            </w:r>
          </w:p>
          <w:p w:rsidR="004B283F" w:rsidRPr="00200C46" w:rsidRDefault="004B283F" w:rsidP="00200C46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 w:rsidRPr="001226A3">
              <w:rPr>
                <w:color w:val="333333" w:themeColor="background2" w:themeShade="80"/>
                <w:sz w:val="20"/>
                <w:szCs w:val="20"/>
              </w:rPr>
              <w:t>bootstrap</w:t>
            </w:r>
          </w:p>
          <w:p w:rsidR="004B283F" w:rsidRPr="00200C46" w:rsidRDefault="004B283F" w:rsidP="00200C46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 w:rsidRPr="001226A3">
              <w:rPr>
                <w:color w:val="333333" w:themeColor="background2" w:themeShade="80"/>
                <w:sz w:val="20"/>
                <w:szCs w:val="20"/>
              </w:rPr>
              <w:t>react.js</w:t>
            </w:r>
          </w:p>
          <w:p w:rsidR="004B283F" w:rsidRPr="001226A3" w:rsidRDefault="004B283F" w:rsidP="004B283F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 w:rsidRPr="001226A3">
              <w:rPr>
                <w:color w:val="333333" w:themeColor="background2" w:themeShade="80"/>
                <w:sz w:val="20"/>
                <w:szCs w:val="20"/>
              </w:rPr>
              <w:t>git</w:t>
            </w:r>
          </w:p>
          <w:p w:rsidR="001226A3" w:rsidRPr="00DF6365" w:rsidRDefault="001226A3" w:rsidP="00A35249">
            <w:pPr>
              <w:pStyle w:val="ListParagraph"/>
              <w:rPr>
                <w:color w:val="333333" w:themeColor="background2" w:themeShade="80"/>
                <w:sz w:val="22"/>
                <w:szCs w:val="22"/>
              </w:rPr>
            </w:pPr>
            <w:r w:rsidRPr="001226A3">
              <w:rPr>
                <w:color w:val="333333" w:themeColor="background2" w:themeShade="80"/>
                <w:sz w:val="20"/>
                <w:szCs w:val="20"/>
              </w:rPr>
              <w:t>WordPress, Shopify</w:t>
            </w:r>
            <w:r w:rsidR="003105C9">
              <w:rPr>
                <w:color w:val="333333" w:themeColor="background2" w:themeShade="80"/>
                <w:sz w:val="20"/>
                <w:szCs w:val="20"/>
              </w:rPr>
              <w:t xml:space="preserve"> </w:t>
            </w:r>
          </w:p>
          <w:p w:rsidR="00DF6365" w:rsidRPr="00A35249" w:rsidRDefault="00DF6365" w:rsidP="00A35249">
            <w:pPr>
              <w:pStyle w:val="ListParagraph"/>
              <w:rPr>
                <w:color w:val="333333" w:themeColor="background2" w:themeShade="80"/>
                <w:sz w:val="22"/>
                <w:szCs w:val="22"/>
              </w:rPr>
            </w:pPr>
            <w:r>
              <w:rPr>
                <w:color w:val="333333" w:themeColor="background2" w:themeShade="80"/>
                <w:sz w:val="20"/>
                <w:szCs w:val="20"/>
              </w:rPr>
              <w:t>Python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:rsidR="00A35249" w:rsidRDefault="00A35249" w:rsidP="004B283F">
            <w:pPr>
              <w:pStyle w:val="Heading1"/>
              <w:outlineLvl w:val="0"/>
            </w:pPr>
          </w:p>
          <w:p w:rsidR="009A5167" w:rsidRDefault="009A5167" w:rsidP="004B283F">
            <w:pPr>
              <w:pStyle w:val="Heading1"/>
              <w:outlineLvl w:val="0"/>
            </w:pPr>
          </w:p>
          <w:p w:rsidR="00F716E1" w:rsidRPr="00173B36" w:rsidRDefault="004B283F" w:rsidP="004B283F">
            <w:pPr>
              <w:pStyle w:val="Heading1"/>
              <w:outlineLvl w:val="0"/>
            </w:pPr>
            <w:r>
              <w:t>Internships</w:t>
            </w:r>
          </w:p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D4096C4" wp14:editId="19DC0A3B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58DA0C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54AD3" w:rsidRPr="004B283F" w:rsidRDefault="004B283F" w:rsidP="00B54AD3">
            <w:pPr>
              <w:pStyle w:val="Heading2"/>
              <w:outlineLvl w:val="1"/>
              <w:rPr>
                <w:color w:val="002060"/>
              </w:rPr>
            </w:pPr>
            <w:r w:rsidRPr="004B283F">
              <w:rPr>
                <w:color w:val="002060"/>
              </w:rPr>
              <w:t xml:space="preserve"> Front-end Developer at Pak Interns.</w:t>
            </w:r>
          </w:p>
          <w:p w:rsidR="00B54AD3" w:rsidRPr="004B283F" w:rsidRDefault="004B283F" w:rsidP="004B283F">
            <w:pPr>
              <w:pStyle w:val="Date"/>
              <w:rPr>
                <w:color w:val="0D0D0D" w:themeColor="text1" w:themeTint="F2"/>
              </w:rPr>
            </w:pPr>
            <w:r w:rsidRPr="004B283F">
              <w:rPr>
                <w:color w:val="0D0D0D" w:themeColor="text1" w:themeTint="F2"/>
              </w:rPr>
              <w:t>2023 September – 2023 October.</w:t>
            </w:r>
          </w:p>
          <w:p w:rsidR="004B283F" w:rsidRPr="004B283F" w:rsidRDefault="004B283F" w:rsidP="004B283F"/>
          <w:p w:rsidR="004B283F" w:rsidRPr="001226A3" w:rsidRDefault="004B283F" w:rsidP="004547E1">
            <w:pPr>
              <w:pStyle w:val="NoSpacing"/>
              <w:rPr>
                <w:color w:val="000000" w:themeColor="text1"/>
                <w:sz w:val="18"/>
              </w:rPr>
            </w:pPr>
            <w:r w:rsidRPr="001226A3">
              <w:rPr>
                <w:color w:val="000000" w:themeColor="text1"/>
                <w:sz w:val="18"/>
              </w:rPr>
              <w:t xml:space="preserve">During this dynamic 4-week internship, I honed my skills as a dedicated front-end developer, building upon a strong foundation in web development. My internship journey included tackling over 350 challenges, completing 5 mini-projects, and culminating in a capstone project. This experience </w:t>
            </w:r>
            <w:r w:rsidR="004547E1" w:rsidRPr="001226A3">
              <w:rPr>
                <w:color w:val="000000" w:themeColor="text1"/>
                <w:sz w:val="18"/>
              </w:rPr>
              <w:t xml:space="preserve">enriched my skill set with 10 key competencies and solidified my passion for continuous learning and staying updated with the latest technologies in </w:t>
            </w:r>
            <w:r w:rsidRPr="001226A3">
              <w:rPr>
                <w:color w:val="000000" w:themeColor="text1"/>
                <w:sz w:val="18"/>
              </w:rPr>
              <w:t>web development.</w:t>
            </w:r>
          </w:p>
          <w:p w:rsidR="004B283F" w:rsidRDefault="004B283F" w:rsidP="00F51E3E">
            <w:pPr>
              <w:pStyle w:val="NoSpacing"/>
              <w:rPr>
                <w:color w:val="666666" w:themeColor="background2"/>
                <w:sz w:val="18"/>
              </w:rPr>
            </w:pPr>
          </w:p>
          <w:p w:rsidR="00F51E3E" w:rsidRPr="00173B36" w:rsidRDefault="00F51E3E" w:rsidP="004B283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55D9177" wp14:editId="31A25900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08CD31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35249" w:rsidRDefault="00A35249" w:rsidP="004B283F">
            <w:pPr>
              <w:pStyle w:val="Heading1"/>
              <w:outlineLvl w:val="0"/>
            </w:pPr>
          </w:p>
          <w:p w:rsidR="00200C46" w:rsidRPr="004B283F" w:rsidRDefault="00200C46" w:rsidP="00200C46">
            <w:pPr>
              <w:pStyle w:val="Heading2"/>
              <w:outlineLvl w:val="1"/>
              <w:rPr>
                <w:color w:val="002060"/>
              </w:rPr>
            </w:pPr>
            <w:r w:rsidRPr="004B283F">
              <w:rPr>
                <w:color w:val="002060"/>
              </w:rPr>
              <w:t>Fr</w:t>
            </w:r>
            <w:r>
              <w:rPr>
                <w:color w:val="002060"/>
              </w:rPr>
              <w:t>ont-end Developer at CodSoft</w:t>
            </w:r>
            <w:r w:rsidRPr="004B283F">
              <w:rPr>
                <w:color w:val="002060"/>
              </w:rPr>
              <w:t>.</w:t>
            </w:r>
          </w:p>
          <w:p w:rsidR="00200C46" w:rsidRPr="004B283F" w:rsidRDefault="00200C46" w:rsidP="00200C46">
            <w:pPr>
              <w:pStyle w:val="Date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2023 October – Ongoing</w:t>
            </w:r>
            <w:r w:rsidRPr="004B283F">
              <w:rPr>
                <w:color w:val="0D0D0D" w:themeColor="text1" w:themeTint="F2"/>
              </w:rPr>
              <w:t>.</w:t>
            </w:r>
          </w:p>
          <w:p w:rsidR="00200C46" w:rsidRPr="004B283F" w:rsidRDefault="00200C46" w:rsidP="00200C46"/>
          <w:p w:rsidR="00A35249" w:rsidRDefault="00200C46" w:rsidP="004B283F">
            <w:pPr>
              <w:pStyle w:val="Heading1"/>
              <w:outlineLvl w:val="0"/>
            </w:pPr>
            <w:r w:rsidRPr="00200C46">
              <w:rPr>
                <w:rFonts w:asciiTheme="minorHAnsi" w:eastAsiaTheme="minorHAnsi" w:hAnsiTheme="minorHAnsi" w:cstheme="minorBidi"/>
                <w:caps w:val="0"/>
                <w:color w:val="000000" w:themeColor="text1"/>
                <w:sz w:val="18"/>
                <w:szCs w:val="18"/>
              </w:rPr>
              <w:t>Currently immersed in a Web Development internship, I'm progressing through various levels, including Level 1, Level 2, and Level 3. I've established a dedicated 'CODSOFT' GitHub repository to highlight my completed tasks, underscoring my dedication to continuous learning through online resources and tutorials. I'm enthusiastic about transitioning into project-based work to gain valuable practical experience.</w:t>
            </w:r>
          </w:p>
          <w:p w:rsidR="004B283F" w:rsidRPr="00200C46" w:rsidRDefault="004B283F" w:rsidP="00200C46">
            <w:pPr>
              <w:pStyle w:val="Heading1"/>
              <w:outlineLvl w:val="0"/>
            </w:pPr>
          </w:p>
        </w:tc>
      </w:tr>
      <w:tr w:rsidR="00F716E1" w:rsidRPr="00320ECB" w:rsidTr="004B283F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00C46" w:rsidRDefault="00200C46" w:rsidP="00200C46">
            <w:pPr>
              <w:pStyle w:val="Heading1"/>
              <w:outlineLvl w:val="0"/>
            </w:pPr>
          </w:p>
          <w:p w:rsidR="00200C46" w:rsidRDefault="00200C46" w:rsidP="00200C46">
            <w:pPr>
              <w:pStyle w:val="Heading1"/>
              <w:outlineLvl w:val="0"/>
            </w:pPr>
            <w:r>
              <w:t>LANGUAGES</w:t>
            </w:r>
          </w:p>
          <w:p w:rsidR="00200C46" w:rsidRPr="00173B36" w:rsidRDefault="00200C46" w:rsidP="00200C46">
            <w:pPr>
              <w:pStyle w:val="Heading1"/>
              <w:outlineLvl w:val="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42EBECD" wp14:editId="005A9BC3">
                      <wp:extent cx="521970" cy="0"/>
                      <wp:effectExtent l="0" t="0" r="0" b="0"/>
                      <wp:docPr id="3" name="Straight Connector 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11A4E" id="Straight Connector 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Xl5AEAACI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84c8LSFd2n&#10;IPS+T2yLzpGBGBjFOoiSfLsxT8CMdpCdG3xsiGDrdmHaRb8L2YajCjZ/qUF2LG6fZrfhmJikw8vV&#10;8uoT3Yk8h6pnnA8xfQG0LP+0vBTMfOLwNSaqRannlHxsHBto+q7qy7rcQkSjuzttTA6WWYKtCewg&#10;aAqElODSRdZPLC8yaWccHeauxj7KXzoZGGv8AEVOkfLlWCTP6Gve5cRrHGVnmCIVM3BS9zfglJ+h&#10;UOb3X8AzolRGl2aw1Q7Dn2Sn41myGvPPDox9ZwsesTuVGy7W0CAW56ZHkyf95b7An5/25hc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+rnXl5AEAACI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200C46" w:rsidRPr="00200C46" w:rsidRDefault="00200C46" w:rsidP="00200C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33333" w:themeColor="background2" w:themeShade="80"/>
                <w:sz w:val="22"/>
                <w:szCs w:val="22"/>
              </w:rPr>
            </w:pPr>
            <w:r w:rsidRPr="00200C46">
              <w:rPr>
                <w:color w:val="333333" w:themeColor="background2" w:themeShade="80"/>
                <w:sz w:val="22"/>
                <w:szCs w:val="22"/>
              </w:rPr>
              <w:t>ENGLISH</w:t>
            </w:r>
          </w:p>
          <w:p w:rsidR="00F716E1" w:rsidRPr="00D10C1B" w:rsidRDefault="00200C46" w:rsidP="00D10C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33333" w:themeColor="background2" w:themeShade="80"/>
                <w:sz w:val="22"/>
                <w:szCs w:val="22"/>
              </w:rPr>
            </w:pPr>
            <w:r w:rsidRPr="00200C46">
              <w:rPr>
                <w:color w:val="333333" w:themeColor="background2" w:themeShade="80"/>
                <w:sz w:val="22"/>
                <w:szCs w:val="22"/>
              </w:rPr>
              <w:t>URDU</w:t>
            </w:r>
          </w:p>
          <w:p w:rsidR="00200C46" w:rsidRPr="00200C46" w:rsidRDefault="00200C46" w:rsidP="00200C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33333" w:themeColor="background2" w:themeShade="80"/>
                <w:sz w:val="24"/>
                <w:szCs w:val="24"/>
              </w:rPr>
            </w:pPr>
            <w:r w:rsidRPr="00200C46">
              <w:rPr>
                <w:color w:val="333333" w:themeColor="background2" w:themeShade="80"/>
                <w:sz w:val="22"/>
                <w:szCs w:val="22"/>
              </w:rPr>
              <w:t>Arabic</w:t>
            </w: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173B36" w:rsidRDefault="00F716E1" w:rsidP="00241482"/>
        </w:tc>
      </w:tr>
    </w:tbl>
    <w:p w:rsidR="00535F87" w:rsidRPr="00173B36" w:rsidRDefault="00535F87" w:rsidP="00A35249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C3D" w:rsidRDefault="00CE0C3D" w:rsidP="00BA3E51">
      <w:pPr>
        <w:spacing w:line="240" w:lineRule="auto"/>
      </w:pPr>
      <w:r>
        <w:separator/>
      </w:r>
    </w:p>
  </w:endnote>
  <w:endnote w:type="continuationSeparator" w:id="0">
    <w:p w:rsidR="00CE0C3D" w:rsidRDefault="00CE0C3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C3D" w:rsidRDefault="00CE0C3D" w:rsidP="00BA3E51">
      <w:pPr>
        <w:spacing w:line="240" w:lineRule="auto"/>
      </w:pPr>
      <w:r>
        <w:separator/>
      </w:r>
    </w:p>
  </w:footnote>
  <w:footnote w:type="continuationSeparator" w:id="0">
    <w:p w:rsidR="00CE0C3D" w:rsidRDefault="00CE0C3D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Email icon" style="width:15pt;height:12.75pt;visibility:visible;mso-wrap-style:square" o:bullet="t">
        <v:imagedata r:id="rId1" o:title="Email icon"/>
      </v:shape>
    </w:pict>
  </w:numPicBullet>
  <w:abstractNum w:abstractNumId="0" w15:restartNumberingAfterBreak="0">
    <w:nsid w:val="0272062D"/>
    <w:multiLevelType w:val="hybridMultilevel"/>
    <w:tmpl w:val="52D41B2A"/>
    <w:lvl w:ilvl="0" w:tplc="4ACCF3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523B63"/>
    <w:multiLevelType w:val="hybridMultilevel"/>
    <w:tmpl w:val="5E2A0780"/>
    <w:lvl w:ilvl="0" w:tplc="4ACCF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3F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0F62D4"/>
    <w:rsid w:val="001226A3"/>
    <w:rsid w:val="00140582"/>
    <w:rsid w:val="00144334"/>
    <w:rsid w:val="00173B36"/>
    <w:rsid w:val="00177BCB"/>
    <w:rsid w:val="001E5794"/>
    <w:rsid w:val="001F6D5E"/>
    <w:rsid w:val="00200C46"/>
    <w:rsid w:val="00212A9A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105C9"/>
    <w:rsid w:val="00320ECB"/>
    <w:rsid w:val="00344FC0"/>
    <w:rsid w:val="0035632E"/>
    <w:rsid w:val="00377A0D"/>
    <w:rsid w:val="00382737"/>
    <w:rsid w:val="003E02DA"/>
    <w:rsid w:val="003E1692"/>
    <w:rsid w:val="003E7783"/>
    <w:rsid w:val="00442A0E"/>
    <w:rsid w:val="00443C70"/>
    <w:rsid w:val="0045250B"/>
    <w:rsid w:val="004547E1"/>
    <w:rsid w:val="00457FCE"/>
    <w:rsid w:val="004863A1"/>
    <w:rsid w:val="004A4C74"/>
    <w:rsid w:val="004B283F"/>
    <w:rsid w:val="004E5226"/>
    <w:rsid w:val="004E6AB2"/>
    <w:rsid w:val="004E70E8"/>
    <w:rsid w:val="00535F87"/>
    <w:rsid w:val="00564622"/>
    <w:rsid w:val="005A3E0B"/>
    <w:rsid w:val="005B3227"/>
    <w:rsid w:val="0068094B"/>
    <w:rsid w:val="00686284"/>
    <w:rsid w:val="0073402D"/>
    <w:rsid w:val="00792D43"/>
    <w:rsid w:val="007B30FE"/>
    <w:rsid w:val="007B7A61"/>
    <w:rsid w:val="007E1FA8"/>
    <w:rsid w:val="007E6083"/>
    <w:rsid w:val="00846376"/>
    <w:rsid w:val="00855181"/>
    <w:rsid w:val="00882F23"/>
    <w:rsid w:val="00883CA6"/>
    <w:rsid w:val="0089047A"/>
    <w:rsid w:val="008A1020"/>
    <w:rsid w:val="008A1250"/>
    <w:rsid w:val="008A1FCF"/>
    <w:rsid w:val="008B1112"/>
    <w:rsid w:val="008C78F5"/>
    <w:rsid w:val="00914419"/>
    <w:rsid w:val="009172E6"/>
    <w:rsid w:val="00962E61"/>
    <w:rsid w:val="00986331"/>
    <w:rsid w:val="009A5167"/>
    <w:rsid w:val="009A6667"/>
    <w:rsid w:val="009C7105"/>
    <w:rsid w:val="009E4E21"/>
    <w:rsid w:val="00A122BB"/>
    <w:rsid w:val="00A35249"/>
    <w:rsid w:val="00A37F9E"/>
    <w:rsid w:val="00A95272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B53B7"/>
    <w:rsid w:val="00BD6049"/>
    <w:rsid w:val="00C155FC"/>
    <w:rsid w:val="00C532FC"/>
    <w:rsid w:val="00C75D84"/>
    <w:rsid w:val="00C857CB"/>
    <w:rsid w:val="00CA5CD9"/>
    <w:rsid w:val="00CC0B1C"/>
    <w:rsid w:val="00CE0C3D"/>
    <w:rsid w:val="00D04093"/>
    <w:rsid w:val="00D0794D"/>
    <w:rsid w:val="00D10C1B"/>
    <w:rsid w:val="00D140DF"/>
    <w:rsid w:val="00D666BB"/>
    <w:rsid w:val="00D720DF"/>
    <w:rsid w:val="00D92ED4"/>
    <w:rsid w:val="00D94ABF"/>
    <w:rsid w:val="00DF6365"/>
    <w:rsid w:val="00E20245"/>
    <w:rsid w:val="00E4379F"/>
    <w:rsid w:val="00E610CE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A85DD8181A4EA9B0F64576A3A40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2E0CC-55B9-4F00-817E-C6F779B6B100}"/>
      </w:docPartPr>
      <w:docPartBody>
        <w:p w:rsidR="00C47749" w:rsidRDefault="00423DB3">
          <w:pPr>
            <w:pStyle w:val="D9A85DD8181A4EA9B0F64576A3A40300"/>
          </w:pPr>
          <w:r w:rsidRPr="00173B36">
            <w:t>CONTACT</w:t>
          </w:r>
        </w:p>
      </w:docPartBody>
    </w:docPart>
    <w:docPart>
      <w:docPartPr>
        <w:name w:val="99893FA383D24CE0851698D53441B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52C91-8FDA-45AB-8789-F2EF842A1E7A}"/>
      </w:docPartPr>
      <w:docPartBody>
        <w:p w:rsidR="00C47749" w:rsidRDefault="00423DB3">
          <w:pPr>
            <w:pStyle w:val="99893FA383D24CE0851698D53441BEBF"/>
          </w:pPr>
          <w:r w:rsidRPr="00173B36">
            <w:t>PROFILE</w:t>
          </w:r>
        </w:p>
      </w:docPartBody>
    </w:docPart>
    <w:docPart>
      <w:docPartPr>
        <w:name w:val="9D7617D20ADD499EA74D2616D5CD5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EFA5E-7131-46FE-A8E8-EEE9DAD68212}"/>
      </w:docPartPr>
      <w:docPartBody>
        <w:p w:rsidR="00C47749" w:rsidRDefault="00423DB3">
          <w:pPr>
            <w:pStyle w:val="9D7617D20ADD499EA74D2616D5CD537C"/>
          </w:pPr>
          <w:r w:rsidRPr="00173B3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78"/>
    <w:rsid w:val="00273C5D"/>
    <w:rsid w:val="00376A91"/>
    <w:rsid w:val="00392E78"/>
    <w:rsid w:val="003D3EB0"/>
    <w:rsid w:val="00423DB3"/>
    <w:rsid w:val="00C47749"/>
    <w:rsid w:val="00D87DDD"/>
    <w:rsid w:val="00E6543B"/>
    <w:rsid w:val="00E66688"/>
    <w:rsid w:val="00F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BD81AB87F43B8B753E829A9D97BD3">
    <w:name w:val="D43BD81AB87F43B8B753E829A9D97BD3"/>
  </w:style>
  <w:style w:type="paragraph" w:customStyle="1" w:styleId="A7FA700C262A48CEB5D1F70169393948">
    <w:name w:val="A7FA700C262A48CEB5D1F70169393948"/>
  </w:style>
  <w:style w:type="paragraph" w:customStyle="1" w:styleId="D9A85DD8181A4EA9B0F64576A3A40300">
    <w:name w:val="D9A85DD8181A4EA9B0F64576A3A40300"/>
  </w:style>
  <w:style w:type="paragraph" w:customStyle="1" w:styleId="1F55E79A35E74F8C880BB2FAD3377F71">
    <w:name w:val="1F55E79A35E74F8C880BB2FAD3377F71"/>
  </w:style>
  <w:style w:type="paragraph" w:customStyle="1" w:styleId="C1B24DC53E2F4573960AFFCC820768D8">
    <w:name w:val="C1B24DC53E2F4573960AFFCC820768D8"/>
  </w:style>
  <w:style w:type="paragraph" w:customStyle="1" w:styleId="D3B3B425185843ADB7E4C0AFA47E6F9B">
    <w:name w:val="D3B3B425185843ADB7E4C0AFA47E6F9B"/>
  </w:style>
  <w:style w:type="paragraph" w:customStyle="1" w:styleId="97AB259BB0004569AA7981B792101C76">
    <w:name w:val="97AB259BB0004569AA7981B792101C76"/>
  </w:style>
  <w:style w:type="paragraph" w:customStyle="1" w:styleId="99893FA383D24CE0851698D53441BEBF">
    <w:name w:val="99893FA383D24CE0851698D53441BEBF"/>
  </w:style>
  <w:style w:type="paragraph" w:customStyle="1" w:styleId="0C5B684DF2E84AC196CDF63A87C66FD2">
    <w:name w:val="0C5B684DF2E84AC196CDF63A87C66FD2"/>
  </w:style>
  <w:style w:type="paragraph" w:customStyle="1" w:styleId="9D7617D20ADD499EA74D2616D5CD537C">
    <w:name w:val="9D7617D20ADD499EA74D2616D5CD537C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</w:rPr>
  </w:style>
  <w:style w:type="paragraph" w:customStyle="1" w:styleId="F5D78D6F37F44C2F8AB282979BAF29E2">
    <w:name w:val="F5D78D6F37F44C2F8AB282979BAF29E2"/>
  </w:style>
  <w:style w:type="paragraph" w:customStyle="1" w:styleId="5E0DEE98ECAD4DB0AFC74F2459F57040">
    <w:name w:val="5E0DEE98ECAD4DB0AFC74F2459F57040"/>
  </w:style>
  <w:style w:type="paragraph" w:customStyle="1" w:styleId="29E70598074048B3ACA6D7A8383E6A4F">
    <w:name w:val="29E70598074048B3ACA6D7A8383E6A4F"/>
  </w:style>
  <w:style w:type="paragraph" w:customStyle="1" w:styleId="2F7EACE4A7FE42A3AA9D2A134388A9D1">
    <w:name w:val="2F7EACE4A7FE42A3AA9D2A134388A9D1"/>
  </w:style>
  <w:style w:type="paragraph" w:customStyle="1" w:styleId="E5F0B700A1074B66A135BC4618BAF4A3">
    <w:name w:val="E5F0B700A1074B66A135BC4618BAF4A3"/>
  </w:style>
  <w:style w:type="paragraph" w:customStyle="1" w:styleId="DFF0E498B44A40FFB664EA12181CFC1D">
    <w:name w:val="DFF0E498B44A40FFB664EA12181CFC1D"/>
  </w:style>
  <w:style w:type="paragraph" w:customStyle="1" w:styleId="198CD6161C2F48C2A8730CDBE2155D6E">
    <w:name w:val="198CD6161C2F48C2A8730CDBE2155D6E"/>
  </w:style>
  <w:style w:type="paragraph" w:customStyle="1" w:styleId="313174A12F674BB69E74AAFE2AE109C4">
    <w:name w:val="313174A12F674BB69E74AAFE2AE109C4"/>
  </w:style>
  <w:style w:type="paragraph" w:customStyle="1" w:styleId="AB05D1C5ED25437C81F3B47202618FC5">
    <w:name w:val="AB05D1C5ED25437C81F3B47202618FC5"/>
  </w:style>
  <w:style w:type="paragraph" w:customStyle="1" w:styleId="52C3FC702F9E412F84F0F98376EC1170">
    <w:name w:val="52C3FC702F9E412F84F0F98376EC1170"/>
  </w:style>
  <w:style w:type="paragraph" w:customStyle="1" w:styleId="74E9CC83A52E4DFAAF0D0AE35A356E5F">
    <w:name w:val="74E9CC83A52E4DFAAF0D0AE35A356E5F"/>
  </w:style>
  <w:style w:type="paragraph" w:customStyle="1" w:styleId="5B2FEFBAE4EC47EBA50E30EC50CEC872">
    <w:name w:val="5B2FEFBAE4EC47EBA50E30EC50CEC872"/>
  </w:style>
  <w:style w:type="paragraph" w:customStyle="1" w:styleId="65A8193093EF4099A2C602D4F9F77D57">
    <w:name w:val="65A8193093EF4099A2C602D4F9F77D57"/>
  </w:style>
  <w:style w:type="paragraph" w:customStyle="1" w:styleId="5BE0608FD0A24A2B84055FCB359414B7">
    <w:name w:val="5BE0608FD0A24A2B84055FCB359414B7"/>
  </w:style>
  <w:style w:type="paragraph" w:customStyle="1" w:styleId="23CA1EFA1D304EFDA8C457B199455027">
    <w:name w:val="23CA1EFA1D304EFDA8C457B199455027"/>
  </w:style>
  <w:style w:type="paragraph" w:customStyle="1" w:styleId="2F69011B7BA842EB85E62934CC6889C3">
    <w:name w:val="2F69011B7BA842EB85E62934CC6889C3"/>
  </w:style>
  <w:style w:type="paragraph" w:customStyle="1" w:styleId="44D5DC4F24E647F2AC1FD800309FD8B3">
    <w:name w:val="44D5DC4F24E647F2AC1FD800309FD8B3"/>
  </w:style>
  <w:style w:type="paragraph" w:customStyle="1" w:styleId="4D369E28C785451F98AB31963A1E6A0B">
    <w:name w:val="4D369E28C785451F98AB31963A1E6A0B"/>
  </w:style>
  <w:style w:type="paragraph" w:customStyle="1" w:styleId="07A35FF99E7C4ABB92AC1BC47D2FB02D">
    <w:name w:val="07A35FF99E7C4ABB92AC1BC47D2FB02D"/>
    <w:rsid w:val="00392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BEE325-E4A2-4C28-80DC-7E34D7A9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259</Words>
  <Characters>1656</Characters>
  <Application>Microsoft Office Word</Application>
  <DocSecurity>0</DocSecurity>
  <Lines>82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2023-09-22T15:13:00Z</dcterms:created>
  <dcterms:modified xsi:type="dcterms:W3CDTF">2023-10-04T08:49:00Z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5e36e7a5-8960-4f15-8a50-8f9460810b41</vt:lpwstr>
  </property>
</Properties>
</file>